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IOC容器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IOC(控制反转，Inversion of Control)是面向对象编程的重要法则，用于减少程序模块的耦合问题，也是轻量级Spring框架的核心。IoC的核心目标是通过简单的机制来解决组件依赖的问题，并且在依赖对象的生命周期中对他们进行管理。控制反转一般分为两种类型：依赖注入（DI）和依赖查找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依赖注入，容器全权负责组件装配，把对象传递给需要的对象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依赖查找，容器中的对象通过容器的API来查找自己所需的资源和协作对象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一般使用DI，耦合性地而且组件不会使用到某个容器特定API，可以脱离容器使用。其原理如下图所示：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300095" cy="1623060"/>
            <wp:effectExtent l="0" t="0" r="1905" b="2540"/>
            <wp:docPr id="2" name="图片 2" descr="齿轮_解耦合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齿轮_解耦合_f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借助第三方（IoC容器）实现具有依赖关系的对象之间的解耦，对象的控制权由IoC容器完成：如果没有IoC容器，对象A依赖对象B，那么在初始化或者运行到某阶段，就需要创建对象B，控制权在对象A；使用IoC容器后对象A与对象B之间没有直接联系，当需要使用对象B时，IoC容器会主动创建对象B注入到对象A需要的地方。对象A获得依赖对象B的过程，由主动行为变成被动行为，这就是控制反转概念的由来，获得依赖对象的过程由自身管理变成了由IoC容器的主动注入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目前Sun ONE技术体系下的IoC容器包括轻量级容器，Spring、Guice、Pico Container、Avalon等；重量级的有EJB等；其他的JBoss、Jdon等。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下面实现一个简单的IoC容器，架构图解如下：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742815" cy="246888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1）基本思路，如下图：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r>
        <w:drawing>
          <wp:inline distT="0" distB="0" distL="114300" distR="114300">
            <wp:extent cx="4749800" cy="25971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解析xml配置文件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根据配置生成相应的对象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将对象存入IoC容器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使用dom4j.jar和jaxen.jar来解析xml文件，通过java反射机制生成对象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定义Bean类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@ToString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Address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city;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@ToString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User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userName;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Address address;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创建配置文件application-context.xml，用于初始化Bean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&lt;?xml version="1.0" encoding="UTF-8"?&gt;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&lt;bean id="address" class="com.fys.myspring.bean.Address"&gt;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&lt;property name="city" value="fuzhou"&gt;&lt;/property&gt;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&lt;/bean&gt;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&lt;bean id="user" class="com.fys.myspring.bean.User"&gt;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&lt;property name="userName" value="tom"&gt;&lt;/property&gt;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&lt;property name="address" ref="address"&gt;&lt;/property&gt;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&lt;/bean&gt;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&lt;/beans&gt;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XML配置文件的解析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定义配置映射类，Bean和Property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@ToString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Bean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id;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className;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List&lt;Property&gt; properties = new ArrayList&lt;Property&gt;();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@ToString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Property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value;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ref;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XMLConfig，将XML配置映射为上面的参数类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XmlConfig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Map&lt;String,Bean&gt; getConfig(String path)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Map&lt;String,Bean&gt; configMap = new HashMap&lt;String, Bean&gt;();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Document doc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SAXReader reader = new SAXReader();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InputStream in = new FileInputStream(new File(path));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doc = reader.read(in);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e.printStackTrace();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throw new RuntimeException("Check XmlConfig Path");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String xpath = "//bean";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List&lt;Element&gt; list = doc.selectNodes(xpath);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(list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for(Element beanEle: list)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Bean bean = new Bean();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String id = beanEle.attributeValue("id");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bean.setId(id);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bean.setClassName(beanEle.attributeValue("class"));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List&lt;Element&gt; proList = beanEle.elements("property");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if(proList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for(Element proEle: proList)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Property prop = new Property();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prop.setName(proEle.attributeValue("name"));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prop.setValue(proEle.attributeValue("value"));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prop.setRef(proEle.attributeValue("ref"));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bean.getProperties().add(prop);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if(configMap.containsKey(id))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throw new RuntimeException("Bean redefined in Config:" + 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configMap.put(id, bean);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configMap;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将配置初始化Bean对象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interface BeanFactory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Object getBean(String beanName);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实现类为：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ClassPathXmlApplicationContext implements BeanFactory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Map&lt;String, Object&gt; ioc;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Map&lt;String, Bean&gt; config;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ClassPathXmlApplicationContext(String path)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ioc = new HashMap&lt;String, Object&gt;();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config = XmlConfig.getConfig(path);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if(config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for(Map.Entry&lt;String,Bean&gt; entry: config.entrySet())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String beanId = entry.getKey();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Bean bean = entry.getValue();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Object object = createBean(bean);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System.out.println("IOC put:" + beanId + " =&gt;  "+ object.toString());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ioc.put(beanId, object);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Object createBean(Bean bean)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String beanId = bean.getId();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String className = bean.getClassName();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Class c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Object object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c = Class.forName(className);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object = c.newInstance();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if (bean.getProperties()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for (Property p : bean.getProperties())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if (p.getValue()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Method getMethod = BeanUtil.getSetterMethod(object, p.getName());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getMethod.invoke(object, p.getValue());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if(p.getRef()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Method getMethod = BeanUtil.getSetterMethod(object, p.getName());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Object obj = ioc.get(p.getRef());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if(obj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throw new RuntimeException("Cann't find dependency:" + p.getRef());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getMethod.invoke(object, obj);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object;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throw new RuntimeException("Config Not Illegal" ,e);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Object getBean(String beanName)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ioc.get(beanName);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BeanUtil，根据属性值获取Setter方法进行Bean的初始化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BeanUtil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Method getSetterMethod(Object obj, String name)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Method method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name = "set"+name.substring(0,1).toUpperCase()+name.substring(1);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Method[] methods = obj.getClass().getMethods();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//遍历该类的所有方法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for(int i=0;i&lt;methods.length;i++){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Method m = methods[i];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if(m.getName().equals(name)){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method = obj.getClass().getMethod(name,m.getParameterTypes());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catch (NoSuchMethodException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e.printStackTrace();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method;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static void testIOC()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BeanFactory bf = new ClassPathXmlApplicationContext("/root/workspace/myspring/src/main/resources/application-context.xml");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User user = (User) bf.getBean("user");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System.out.println("User Bean:" + user.toString());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Address address = (Address) bf.getBean("address");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System.out.println("Address Bean:" + address.toString());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System.out.println("User's Address HashCode: "+ user.getAddress().hashCode());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System.out.println("Address Bean: " + address.hashCode());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程序输出入下：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User Bean:User(userName=tom, address=Address(city=fuzhou))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Address Bean:Address(city=fuzhou)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User's Address HashCode: 1993134103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Address Bean: 1993134103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https://blog.csdn.net/u010837612/article/details/50686573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C81B7"/>
    <w:multiLevelType w:val="singleLevel"/>
    <w:tmpl w:val="EE9C81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D199CB"/>
    <w:multiLevelType w:val="singleLevel"/>
    <w:tmpl w:val="0AD199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192B2EC"/>
    <w:multiLevelType w:val="singleLevel"/>
    <w:tmpl w:val="1192B2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76550A"/>
    <w:multiLevelType w:val="singleLevel"/>
    <w:tmpl w:val="4C7655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EFBEDD2"/>
    <w:multiLevelType w:val="singleLevel"/>
    <w:tmpl w:val="6EFBEDD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4615F"/>
    <w:rsid w:val="050F6402"/>
    <w:rsid w:val="0B2B6A4E"/>
    <w:rsid w:val="0B9126EC"/>
    <w:rsid w:val="0C855ED6"/>
    <w:rsid w:val="0F6B64C6"/>
    <w:rsid w:val="11A912A1"/>
    <w:rsid w:val="15C340EE"/>
    <w:rsid w:val="15D0041B"/>
    <w:rsid w:val="18A2757C"/>
    <w:rsid w:val="191F6A79"/>
    <w:rsid w:val="1C6977DC"/>
    <w:rsid w:val="1D132F53"/>
    <w:rsid w:val="1DD66432"/>
    <w:rsid w:val="1E3A2402"/>
    <w:rsid w:val="26947087"/>
    <w:rsid w:val="29CD061C"/>
    <w:rsid w:val="29EE29AF"/>
    <w:rsid w:val="2A0A131E"/>
    <w:rsid w:val="2AF274CC"/>
    <w:rsid w:val="2B6616C7"/>
    <w:rsid w:val="2B9735C0"/>
    <w:rsid w:val="351717C6"/>
    <w:rsid w:val="360C5B09"/>
    <w:rsid w:val="36F375A2"/>
    <w:rsid w:val="37DB0EF4"/>
    <w:rsid w:val="38E67533"/>
    <w:rsid w:val="3E6F7899"/>
    <w:rsid w:val="4054615F"/>
    <w:rsid w:val="417E34F2"/>
    <w:rsid w:val="434A27FD"/>
    <w:rsid w:val="44A24800"/>
    <w:rsid w:val="453F2FA0"/>
    <w:rsid w:val="466936AC"/>
    <w:rsid w:val="46DB0B8C"/>
    <w:rsid w:val="47ED2B27"/>
    <w:rsid w:val="4A3B3973"/>
    <w:rsid w:val="4D4C3C39"/>
    <w:rsid w:val="4FFE3581"/>
    <w:rsid w:val="533B0D2F"/>
    <w:rsid w:val="562F4FE0"/>
    <w:rsid w:val="5C7B61D0"/>
    <w:rsid w:val="5CB44DB5"/>
    <w:rsid w:val="666F2AFD"/>
    <w:rsid w:val="686F7783"/>
    <w:rsid w:val="6C264936"/>
    <w:rsid w:val="6D535020"/>
    <w:rsid w:val="6DBB6B3E"/>
    <w:rsid w:val="70B92FAA"/>
    <w:rsid w:val="75607F1B"/>
    <w:rsid w:val="790135CF"/>
    <w:rsid w:val="798301AA"/>
    <w:rsid w:val="7AAC50C3"/>
    <w:rsid w:val="7C0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2018-08-01T09:39:00Z</dcterms:created>
  <dc:creator>fys</dc:creator>
  <cp:lastModifiedBy>fys</cp:lastModifiedBy>
  <dcterms:modified xsi:type="dcterms:W3CDTF">2018-08-02T16:10:02Z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