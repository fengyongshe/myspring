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 自定义Bean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 IoC是轻量级IoC容器，创建容器核心是通过让容器感知创建对象与对象(Bean)的关系，其中Bean是Spring框架的核心概念，Spring容器可以理解为工厂，而Bean是该工厂的产品。Spring容器根据各种形式的Bean配置信息在容器内部建立Bean定义注册表，然后根据注册表加载、实例化Bean并建立Bean之间的依赖关系，最后将其放入Bean缓存池中，以供外层应用程序的调用，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4277995" cy="2146935"/>
            <wp:effectExtent l="0" t="0" r="1905" b="12065"/>
            <wp:docPr id="2" name="图片 2" descr="3a070002d145a9d40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a070002d145a9d409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Spring提供了三种Bean定义方法：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基于XML的bean定义，需要提供Setter方法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基于注解的Bean定义，不需要提供Setter方法，与XML定义一样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基于Java类的Bean定义，需要提供Setter方法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这几种方式实现的效果是相同的，使用XML或者基于Java类对大量Bean进行配置比较复杂，目前常用基于注解的Bean定义方法，可以使程序变得简洁。</w:t>
      </w:r>
    </w:p>
    <w:p>
      <w:pPr>
        <w:pStyle w:val="2"/>
        <w:numPr>
          <w:ilvl w:val="0"/>
          <w:numId w:val="3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基于XML的bean定义</w:t>
      </w:r>
      <w:bookmarkStart w:id="0" w:name="_GoBack"/>
      <w:bookmarkEnd w:id="0"/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定义Bean POJO类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Teacher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@Setter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Student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Teacher teacher;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Times New Roman" w:hAnsi="Times New Roman" w:cs="Times New Roman"/>
                <w:b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在XML配置application-context.xml中定义类的属性值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&lt;?xml version="1.0" encoding="UTF-8"?&gt;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&lt;beans xmlns="http://www.springframework.org/schema/beans"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xmlns:xsi="http://www.w3.org/2001/XMLSchema-instance"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xsi:schemaLocation="http://www.springframework.org/schema/beans http://www.springframework.org/schema/beans/spring-beans.xsd"&gt;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&lt;bean id="student" class="com.fys.spring.basic.Student"&gt;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&lt;property name="name" value="tom"/&gt;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&lt;property name="teacher" ref="teacher"/&gt;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&lt;/bean&gt;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&lt;bean id="teacher" class="com.fys.spring.basic.Teacher"&gt;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    &lt;property name="name" value="Jerry"/&gt;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  &lt;/bean&gt;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&lt;/beans&gt;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定义测试类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import org.springframework.context.support.FileSystemXmlApplicationContext;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TestXMLDI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FileSystemXmlApplicationContext context =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 new FileSystemXmlApplicationContext(application-context.xml");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Student student = (Student) context.getBean("student");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 teacher = (Teacher) context.getBean("teacher");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System.out.println("Stuent Name: " + student.getName() +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520" w:firstLineChars="1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"  , teacher is "+ student.getTeacher().getName());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System.out.println("Teacher Name:" + teacher.getName());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执行结果如下：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Stuent Name:tom , teacher is Jerry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Name:Jerry</w:t>
      </w:r>
    </w:p>
    <w:p>
      <w:pPr>
        <w:pStyle w:val="2"/>
        <w:numPr>
          <w:ilvl w:val="0"/>
          <w:numId w:val="3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基于注解的Bean定义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Spring提供4个注解，其作用与XML中bean定义效果一致，在于将组件交给Spring容器管理，组件的名称默认为类名，也可以自己修改：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@Component，当对组件的层次难以定位的时候使用这个注解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@Controller，表示控制层的组件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@Service，表示业务逻辑层的组件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@Repository，表示数据访问层的组件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定义Bean类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@Controller("teacher")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Teacher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 xml:space="preserve"> @Value("Jerry")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  <w:tc>
          <w:tcPr>
            <w:tcW w:w="4261" w:type="dxa"/>
          </w:tcPr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@Getter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@Component("student")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public class Student {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@Value("Tom")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String name;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eastAsia="宋体" w:cs="Times New Roman"/>
                <w:i/>
                <w:color w:val="FF0000"/>
                <w:kern w:val="0"/>
                <w:szCs w:val="21"/>
                <w:lang w:val="en-US" w:eastAsia="zh-CN"/>
              </w:rPr>
              <w:t>@Resource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 xml:space="preserve">  private Teacher teacher;</w:t>
            </w:r>
          </w:p>
          <w:p>
            <w:pPr>
              <w:widowControl/>
              <w:pBdr>
                <w:top w:val="single" w:color="AEBDCC" w:sz="8" w:space="5"/>
                <w:left w:val="single" w:color="AEBDCC" w:sz="8" w:space="0"/>
                <w:bottom w:val="single" w:color="AEBDCC" w:sz="8" w:space="5"/>
                <w:right w:val="single" w:color="AEBDCC" w:sz="8" w:space="5"/>
              </w:pBdr>
              <w:shd w:val="clear" w:color="auto" w:fill="F3F5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420" w:firstLineChars="200"/>
              <w:jc w:val="left"/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/>
                <w:color w:val="000000"/>
                <w:kern w:val="0"/>
                <w:szCs w:val="21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定义application配置文件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&lt;?xml version="1.0" encoding="UTF-8"?&gt;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&lt;beans xmlns="http://www.springframework.org/schema/beans"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xmlns:xsi="http://www.w3.org/2001/XMLSchema-instance"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xmlns:context="http://www.springframework.org/schema/context"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xsi:schemaLocation="http://www.springframework.org/schema/beans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http://www.springframework.org/schema/beans/spring-beans.xsd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http://www.springframework.org/schema/context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   http://www.springframework.org/schema/context/spring-context.xsd"&gt;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//定义component Scan的包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Cs w:val="21"/>
          <w:lang w:val="en-US" w:eastAsia="zh-CN"/>
        </w:rPr>
        <w:t xml:space="preserve">  &lt;context:component-scan base-package="com.fys.spring.annotation"/&gt;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&lt;/beans&gt;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测试类与上节测试相同</w:t>
      </w:r>
    </w:p>
    <w:p>
      <w:pPr>
        <w:pStyle w:val="2"/>
        <w:numPr>
          <w:ilvl w:val="0"/>
          <w:numId w:val="3"/>
        </w:numPr>
        <w:ind w:left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基于Java类的bean定义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定义Bean 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@Configuration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public class BeanConfiguration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Student student()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Student student = new Student();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student.setName("Tom");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student.setTeacher(teacher());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student;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@Bean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public Teacher teacher()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 teacher = new Teacher();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teacher.setName("Jerry");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return teacher;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测试类定义如下：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public static void main(String[] args)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AnnotationConfigApplicationContext context =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new AnnotationConfigApplicationContext(BeanConfiguration.class);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Student student = (Student) context.getBean("student");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Teacher teacher = (Teacher) context.getBean("teacher");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System.out.println("Stuent Name: " + student.getName() +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470" w:firstLineChars="7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" : teacher is "+ student.getTeacher().getName());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System.out.println("Teacher Name:" + teacher.getName());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System.out.println("Student#Teacher HashCode:" + student.getTeacher().hashCode());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  System.out.println("Teacher Hashcode:"+teacher.hashCode());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执行结果如下：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Stuent Name: Tom : teacher is Jerry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Name:Jerry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Student#Teacher HashCode: 943081537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Cs w:val="21"/>
          <w:lang w:val="en-US" w:eastAsia="zh-CN"/>
        </w:rPr>
        <w:t>Teacher Hashcode: 943081537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 w:val="21"/>
          <w:szCs w:val="21"/>
          <w:lang w:val="en-US" w:eastAsia="zh-CN"/>
        </w:rPr>
        <w:t>参考链接：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http://www.cnblogs.com/flowwind/p/4772375.html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https://blog.csdn.net/sinat_34596644/article/details/53080026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https://www.cnblogs.com/wuchanming/p/5426746.html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7ADB9"/>
    <w:multiLevelType w:val="singleLevel"/>
    <w:tmpl w:val="9BB7AD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299E1A8"/>
    <w:multiLevelType w:val="singleLevel"/>
    <w:tmpl w:val="B299E1A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FBC9825"/>
    <w:multiLevelType w:val="singleLevel"/>
    <w:tmpl w:val="FFBC98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E51F73"/>
    <w:multiLevelType w:val="singleLevel"/>
    <w:tmpl w:val="0BE51F7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19B083CB"/>
    <w:multiLevelType w:val="singleLevel"/>
    <w:tmpl w:val="19B083CB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253C0E7"/>
    <w:multiLevelType w:val="singleLevel"/>
    <w:tmpl w:val="6253C0E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406F1E"/>
    <w:rsid w:val="00707C35"/>
    <w:rsid w:val="03196544"/>
    <w:rsid w:val="03826572"/>
    <w:rsid w:val="04362C3D"/>
    <w:rsid w:val="05B956FE"/>
    <w:rsid w:val="05D228DF"/>
    <w:rsid w:val="05DE5516"/>
    <w:rsid w:val="08406F1E"/>
    <w:rsid w:val="0A6946A5"/>
    <w:rsid w:val="0AFB19B1"/>
    <w:rsid w:val="0BB85F0C"/>
    <w:rsid w:val="0CFD2446"/>
    <w:rsid w:val="0D3B6903"/>
    <w:rsid w:val="0D70320B"/>
    <w:rsid w:val="0D8850C4"/>
    <w:rsid w:val="0E55545B"/>
    <w:rsid w:val="0F513A92"/>
    <w:rsid w:val="105E47B6"/>
    <w:rsid w:val="11590992"/>
    <w:rsid w:val="1179296C"/>
    <w:rsid w:val="14BB53BA"/>
    <w:rsid w:val="14F02D63"/>
    <w:rsid w:val="15674855"/>
    <w:rsid w:val="16B83826"/>
    <w:rsid w:val="17271F02"/>
    <w:rsid w:val="17D42C1C"/>
    <w:rsid w:val="180713FD"/>
    <w:rsid w:val="199F058B"/>
    <w:rsid w:val="1BE20D2E"/>
    <w:rsid w:val="1D4D43F0"/>
    <w:rsid w:val="1E5B246E"/>
    <w:rsid w:val="2015268F"/>
    <w:rsid w:val="21F43618"/>
    <w:rsid w:val="263E4E29"/>
    <w:rsid w:val="26757EC1"/>
    <w:rsid w:val="274C6A31"/>
    <w:rsid w:val="2A825DB6"/>
    <w:rsid w:val="2C812609"/>
    <w:rsid w:val="2CA5500C"/>
    <w:rsid w:val="2E0E6C32"/>
    <w:rsid w:val="2E474FDA"/>
    <w:rsid w:val="2EDF2B95"/>
    <w:rsid w:val="2F2A4DD2"/>
    <w:rsid w:val="30A4486E"/>
    <w:rsid w:val="323275E6"/>
    <w:rsid w:val="37071C6F"/>
    <w:rsid w:val="37645FD5"/>
    <w:rsid w:val="38EF1B8F"/>
    <w:rsid w:val="3EDC0A7F"/>
    <w:rsid w:val="3F6D72A4"/>
    <w:rsid w:val="40544F00"/>
    <w:rsid w:val="423F4C9E"/>
    <w:rsid w:val="42E96AF4"/>
    <w:rsid w:val="45704716"/>
    <w:rsid w:val="46450A8D"/>
    <w:rsid w:val="46D2698D"/>
    <w:rsid w:val="4C60711C"/>
    <w:rsid w:val="4D1B6FEF"/>
    <w:rsid w:val="4DF81978"/>
    <w:rsid w:val="5440114C"/>
    <w:rsid w:val="57021EC0"/>
    <w:rsid w:val="57A45B2D"/>
    <w:rsid w:val="58D343A6"/>
    <w:rsid w:val="5BD27262"/>
    <w:rsid w:val="60E6251C"/>
    <w:rsid w:val="62456529"/>
    <w:rsid w:val="62770759"/>
    <w:rsid w:val="634C60DA"/>
    <w:rsid w:val="63580AE1"/>
    <w:rsid w:val="658158A5"/>
    <w:rsid w:val="676364AB"/>
    <w:rsid w:val="6A1F6868"/>
    <w:rsid w:val="6B0C1E9A"/>
    <w:rsid w:val="6D535020"/>
    <w:rsid w:val="6D780667"/>
    <w:rsid w:val="6E5C52B2"/>
    <w:rsid w:val="738A45D2"/>
    <w:rsid w:val="76317128"/>
    <w:rsid w:val="773E6378"/>
    <w:rsid w:val="776A7BDF"/>
    <w:rsid w:val="7AFE6A2A"/>
    <w:rsid w:val="7B6A77A7"/>
    <w:rsid w:val="7B8E7917"/>
    <w:rsid w:val="7C527FC0"/>
    <w:rsid w:val="7CD8147A"/>
    <w:rsid w:val="7E3706DC"/>
    <w:rsid w:val="7F1B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2018-08-02T08:57:00Z</dcterms:created>
  <dc:creator>fys</dc:creator>
  <cp:lastModifiedBy>fys</cp:lastModifiedBy>
  <dcterms:modified xsi:type="dcterms:W3CDTF">2018-08-03T09:22:53Z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